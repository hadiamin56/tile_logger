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1803FF9C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B7058BC" w14:textId="77777777" w:rsidR="008F74BF" w:rsidRDefault="00000000">
            <w:r>
              <w:t>{{COMPANY_ADDRESS}}</w:t>
            </w:r>
          </w:p>
        </w:tc>
        <w:tc>
          <w:tcPr>
            <w:tcW w:w="5388" w:type="dxa"/>
          </w:tcPr>
          <w:p w14:paraId="200918AA" w14:textId="77777777" w:rsidR="008F74BF" w:rsidRDefault="00000000">
            <w:r>
              <w:t>INVOICE</w:t>
            </w:r>
          </w:p>
        </w:tc>
      </w:tr>
      <w:tr w:rsidR="005A6D66" w:rsidRPr="001E3C2E" w14:paraId="22B9DD39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C71D2F2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5B66E7F" w14:textId="77777777" w:rsidR="008F74BF" w:rsidRDefault="00000000">
            <w:r>
              <w:t>Invoice #: {{INVOICE_ID}}</w:t>
            </w:r>
            <w:r>
              <w:br/>
              <w:t>Date: {{INVOICE_DATE}}</w:t>
            </w:r>
          </w:p>
        </w:tc>
      </w:tr>
    </w:tbl>
    <w:p w14:paraId="4F689A70" w14:textId="77777777" w:rsidR="0093568C" w:rsidRDefault="0093568C" w:rsidP="001E3C2E"/>
    <w:p w14:paraId="7AF9A682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0FEC8AA5" w14:textId="77777777">
        <w:trPr>
          <w:trHeight w:val="1440"/>
          <w:jc w:val="center"/>
        </w:trPr>
        <w:tc>
          <w:tcPr>
            <w:tcW w:w="5400" w:type="dxa"/>
          </w:tcPr>
          <w:p w14:paraId="5675B1AD" w14:textId="77777777" w:rsidR="008F74BF" w:rsidRDefault="00000000">
            <w:r>
              <w:t>Bill To:</w:t>
            </w:r>
            <w:r>
              <w:br/>
              <w:t>{{CUSTOMER_NAME}}</w:t>
            </w:r>
            <w:r>
              <w:br/>
              <w:t>Phone: {{CUSTOMER_PHONE}}</w:t>
            </w:r>
            <w:r>
              <w:br/>
              <w:t>Payment Mode: {{PAYMENT_MODE}}</w:t>
            </w:r>
          </w:p>
        </w:tc>
        <w:tc>
          <w:tcPr>
            <w:tcW w:w="5400" w:type="dxa"/>
          </w:tcPr>
          <w:p w14:paraId="7C2E1BC7" w14:textId="77777777" w:rsidR="008F74BF" w:rsidRDefault="008F74BF"/>
        </w:tc>
      </w:tr>
    </w:tbl>
    <w:p w14:paraId="008F9E68" w14:textId="77777777" w:rsidR="0093568C" w:rsidRPr="001E3C2E" w:rsidRDefault="0093568C" w:rsidP="001E3C2E"/>
    <w:p w14:paraId="20BCB3AE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892"/>
        <w:gridCol w:w="55"/>
        <w:gridCol w:w="1877"/>
        <w:gridCol w:w="1877"/>
        <w:gridCol w:w="2099"/>
      </w:tblGrid>
      <w:tr w:rsidR="00D4146A" w:rsidRPr="001E3C2E" w14:paraId="0ADF3813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45E106" w14:textId="3723F2D9" w:rsidR="008F74BF" w:rsidRDefault="00E70155">
            <w:r>
              <w:t>Item name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DD654BF" w14:textId="77777777" w:rsidR="008F74BF" w:rsidRDefault="00000000">
            <w:r>
              <w:t>UNIT PRICE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7DF001" w14:textId="3A111F7D" w:rsidR="008F74BF" w:rsidRDefault="00E70155">
            <w:r>
              <w:t>Quantity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6D2989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22742FA7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6F96F" w14:textId="77777777" w:rsidR="008F74BF" w:rsidRDefault="00000000">
            <w:r>
              <w:t>{{ITEMS_TABLE}}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4BEA91" w14:textId="77777777" w:rsidR="008F74BF" w:rsidRDefault="00000000">
            <w:r>
              <w:t>{{ITEMS_TABLE}}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72B54F" w14:textId="77777777" w:rsidR="008F74BF" w:rsidRDefault="00000000">
            <w:r>
              <w:t>{{ITEMS_TABLE}}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A2827A" w14:textId="77777777" w:rsidR="008F74BF" w:rsidRDefault="00000000">
            <w:r>
              <w:t>{{ITEMS_TABLE}}</w:t>
            </w:r>
          </w:p>
        </w:tc>
      </w:tr>
      <w:tr w:rsidR="00D4146A" w:rsidRPr="001E3C2E" w14:paraId="465FE447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54EF62" w14:textId="54CCAC9C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707B02" w14:textId="658EB03B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52BF7F6" w14:textId="2CB3FDD2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2D45224" w14:textId="007BBB03" w:rsidR="008F74BF" w:rsidRDefault="008F74BF"/>
        </w:tc>
      </w:tr>
      <w:tr w:rsidR="00D4146A" w:rsidRPr="001E3C2E" w14:paraId="7A34FD4F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55048" w14:textId="4B06BCA8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A5C7DB" w14:textId="2E0BB9A0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F0CD09" w14:textId="101D1A3D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F6C01E" w14:textId="25C206F5" w:rsidR="008F74BF" w:rsidRDefault="008F74BF"/>
        </w:tc>
      </w:tr>
      <w:tr w:rsidR="00D4146A" w:rsidRPr="001E3C2E" w14:paraId="49F6BFF6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6CBAA" w14:textId="5C8046A8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A201E48" w14:textId="12DD0213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36B514" w14:textId="47844B6F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CDA318" w14:textId="1F91A692" w:rsidR="008F74BF" w:rsidRDefault="008F74BF"/>
        </w:tc>
      </w:tr>
      <w:tr w:rsidR="00FB1848" w:rsidRPr="001E3C2E" w14:paraId="261FC628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2F1E1B" w14:textId="40237BC4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A2AE34" w14:textId="43A5494D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01C3CE" w14:textId="394EC0C9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C1712D" w14:textId="31AFEB8B" w:rsidR="008F74BF" w:rsidRDefault="008F74BF"/>
        </w:tc>
      </w:tr>
      <w:tr w:rsidR="00FB1848" w:rsidRPr="001E3C2E" w14:paraId="4C5A2147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01BB35" w14:textId="2C4FD4C9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977AF74" w14:textId="36F9E3DE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92CEC1" w14:textId="1D46A23C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12A53F" w14:textId="44EC140B" w:rsidR="008F74BF" w:rsidRDefault="008F74BF"/>
        </w:tc>
      </w:tr>
      <w:tr w:rsidR="00FB1848" w:rsidRPr="001E3C2E" w14:paraId="4E2B963A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B6DE5" w14:textId="0DA300E8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73C083" w14:textId="2BA78DC5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AD1EA8" w14:textId="39CA88A7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7DEE4B" w14:textId="2FC9B257" w:rsidR="008F74BF" w:rsidRDefault="008F74BF"/>
        </w:tc>
      </w:tr>
      <w:tr w:rsidR="00D4146A" w:rsidRPr="001E3C2E" w14:paraId="214006DA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2F06E2" w14:textId="41668E9C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2807D0" w14:textId="55F69B67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6C065D8" w14:textId="29E932A1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0FDA8C" w14:textId="67CB8892" w:rsidR="008F74BF" w:rsidRDefault="008F74BF"/>
        </w:tc>
      </w:tr>
      <w:tr w:rsidR="00D4146A" w:rsidRPr="001E3C2E" w14:paraId="3C04229C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539271" w14:textId="1679D7B5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25CA34" w14:textId="70B49A47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CAD580" w14:textId="72481AA9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6D7A93" w14:textId="0643487F" w:rsidR="008F74BF" w:rsidRDefault="008F74BF"/>
        </w:tc>
      </w:tr>
      <w:tr w:rsidR="00D4146A" w:rsidRPr="001E3C2E" w14:paraId="4C56E82C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7FE9" w14:textId="5B54F6D8" w:rsidR="008F74BF" w:rsidRDefault="008F74BF"/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27BAD3" w14:textId="5B8F8A28" w:rsidR="008F74BF" w:rsidRDefault="008F74BF"/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2371ECD" w14:textId="5333ACDF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A55265" w14:textId="5E40E27D" w:rsidR="008F74BF" w:rsidRDefault="008F74BF"/>
        </w:tc>
      </w:tr>
      <w:tr w:rsidR="0093568C" w:rsidRPr="001E3C2E" w14:paraId="5226D868" w14:textId="77777777">
        <w:trPr>
          <w:cantSplit/>
          <w:trHeight w:val="288"/>
          <w:jc w:val="center"/>
        </w:trPr>
        <w:tc>
          <w:tcPr>
            <w:tcW w:w="64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D15C703" w14:textId="77777777" w:rsidR="008F74BF" w:rsidRDefault="008F74BF"/>
        </w:tc>
        <w:tc>
          <w:tcPr>
            <w:tcW w:w="29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808E91" w14:textId="2AE489A2" w:rsidR="008F74BF" w:rsidRDefault="00E70155" w:rsidP="00E70155">
            <w:pPr>
              <w:jc w:val="right"/>
            </w:pPr>
            <w:r>
              <w:t>Total Amount</w:t>
            </w:r>
            <w:r w:rsidR="00000000">
              <w:t xml:space="preserve">: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9EA074C" w14:textId="76DAE189" w:rsidR="0093568C" w:rsidRPr="001E3C2E" w:rsidRDefault="00E70155" w:rsidP="00D115C4">
            <w:pPr>
              <w:jc w:val="right"/>
            </w:pPr>
            <w:r>
              <w:t>{{TOTAL_AMOUNT}}</w:t>
            </w:r>
          </w:p>
        </w:tc>
      </w:tr>
      <w:tr w:rsidR="0093568C" w:rsidRPr="001E3C2E" w14:paraId="60576B2E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14:paraId="3748F9E7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5A7F0E2" w14:textId="158E84C8" w:rsidR="008F74BF" w:rsidRDefault="008F74BF" w:rsidP="00E70155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D0B90A" w14:textId="77777777" w:rsidR="008F74BF" w:rsidRDefault="008F74BF"/>
        </w:tc>
      </w:tr>
      <w:tr w:rsidR="0093568C" w:rsidRPr="001E3C2E" w14:paraId="33D60FB0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14:paraId="14B7A68B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7CEC60" w14:textId="77777777" w:rsidR="008F74BF" w:rsidRDefault="008F74BF"/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84FC76" w14:textId="77777777" w:rsidR="008F74BF" w:rsidRDefault="008F74BF"/>
        </w:tc>
      </w:tr>
      <w:tr w:rsidR="0093568C" w:rsidRPr="001E3C2E" w14:paraId="4177ABBF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bottom w:val="nil"/>
              <w:right w:val="nil"/>
            </w:tcBorders>
          </w:tcPr>
          <w:p w14:paraId="36249E17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D1B950" w14:textId="3DF1CA76" w:rsidR="008F74BF" w:rsidRDefault="008F74BF"/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BF0D8D" w14:textId="77777777" w:rsidR="0093568C" w:rsidRPr="001E3C2E" w:rsidRDefault="0093568C" w:rsidP="00D115C4">
            <w:pPr>
              <w:jc w:val="right"/>
            </w:pPr>
          </w:p>
        </w:tc>
      </w:tr>
    </w:tbl>
    <w:p w14:paraId="270489D7" w14:textId="77777777" w:rsidR="00EA5C79" w:rsidRDefault="00EA5C79" w:rsidP="001E3C2E">
      <w:pPr>
        <w:rPr>
          <w:b/>
        </w:rPr>
      </w:pPr>
    </w:p>
    <w:p w14:paraId="7428D392" w14:textId="77777777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66C35DE0" w14:textId="77777777" w:rsidTr="003F254C">
        <w:trPr>
          <w:trHeight w:val="1993"/>
        </w:trPr>
        <w:tc>
          <w:tcPr>
            <w:tcW w:w="10773" w:type="dxa"/>
          </w:tcPr>
          <w:p w14:paraId="5D497967" w14:textId="77777777" w:rsidR="00EA5C79" w:rsidRPr="003F254C" w:rsidRDefault="00EA5C79" w:rsidP="0053690F">
            <w:pPr>
              <w:rPr>
                <w:b/>
              </w:rPr>
            </w:pPr>
          </w:p>
        </w:tc>
      </w:tr>
    </w:tbl>
    <w:p w14:paraId="6FF54512" w14:textId="77777777" w:rsidR="00EA5C79" w:rsidRDefault="00EA5C79" w:rsidP="00301D7B">
      <w:pPr>
        <w:rPr>
          <w:b/>
        </w:rPr>
      </w:pPr>
    </w:p>
    <w:p w14:paraId="2F67B68E" w14:textId="77777777" w:rsidR="00661263" w:rsidRPr="00661263" w:rsidRDefault="00661263" w:rsidP="00661263"/>
    <w:p w14:paraId="38D33888" w14:textId="77777777" w:rsidR="00661263" w:rsidRDefault="00661263" w:rsidP="00661263">
      <w:pPr>
        <w:rPr>
          <w:b/>
        </w:rPr>
      </w:pPr>
    </w:p>
    <w:sectPr w:rsidR="00661263" w:rsidSect="00473FA7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85CD4" w14:textId="77777777" w:rsidR="007D20E2" w:rsidRDefault="007D20E2" w:rsidP="00F3463D">
      <w:pPr>
        <w:spacing w:line="240" w:lineRule="auto"/>
      </w:pPr>
      <w:r>
        <w:separator/>
      </w:r>
    </w:p>
  </w:endnote>
  <w:endnote w:type="continuationSeparator" w:id="0">
    <w:p w14:paraId="31669554" w14:textId="77777777" w:rsidR="007D20E2" w:rsidRDefault="007D20E2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B80" w14:textId="77777777" w:rsidR="00A2402F" w:rsidRDefault="00A2402F" w:rsidP="00A2402F">
    <w:pPr>
      <w:pStyle w:val="Normal1"/>
      <w:jc w:val="right"/>
      <w:rPr>
        <w:rFonts w:ascii="Arial Narrow" w:eastAsia="Roboto Condensed" w:hAnsi="Arial Narrow" w:cs="Roboto Condensed"/>
        <w:color w:val="999999"/>
        <w:sz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5D5CEDC" wp14:editId="266DC210">
          <wp:simplePos x="0" y="0"/>
          <wp:positionH relativeFrom="column">
            <wp:posOffset>51435</wp:posOffset>
          </wp:positionH>
          <wp:positionV relativeFrom="paragraph">
            <wp:posOffset>46355</wp:posOffset>
          </wp:positionV>
          <wp:extent cx="1047750" cy="277495"/>
          <wp:effectExtent l="0" t="0" r="0" b="8255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277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6F503222" w14:textId="77777777" w:rsidR="00F3463D" w:rsidRPr="00A2402F" w:rsidRDefault="00A2402F" w:rsidP="00A2402F">
    <w:pPr>
      <w:pStyle w:val="Normal1"/>
      <w:jc w:val="right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Check out more </w:t>
    </w:r>
    <w:hyperlink r:id="rId3" w:history="1">
      <w:r>
        <w:rPr>
          <w:rStyle w:val="Hyperlink"/>
          <w:rFonts w:ascii="Arial Narrow" w:eastAsia="Roboto Condensed" w:hAnsi="Arial Narrow" w:cs="Roboto Condensed"/>
          <w:sz w:val="24"/>
        </w:rPr>
        <w:t>online invoicing</w:t>
      </w:r>
      <w:r w:rsidR="0018212F">
        <w:rPr>
          <w:rStyle w:val="Hyperlink"/>
          <w:rFonts w:ascii="Arial Narrow" w:eastAsia="Roboto Condensed" w:hAnsi="Arial Narrow" w:cs="Roboto Condensed"/>
          <w:sz w:val="24"/>
        </w:rPr>
        <w:t xml:space="preserve"> templates</w:t>
      </w:r>
    </w:hyperlink>
    <w:r>
      <w:rPr>
        <w:rFonts w:ascii="Arial Narrow" w:eastAsia="Roboto Condensed" w:hAnsi="Arial Narrow" w:cs="Roboto Condensed"/>
        <w:color w:val="1155CC"/>
        <w:sz w:val="24"/>
        <w:u w:val="single"/>
      </w:rPr>
      <w:t xml:space="preserve"> </w:t>
    </w:r>
    <w:r>
      <w:rPr>
        <w:rFonts w:ascii="Arial Narrow" w:eastAsia="Roboto Condensed" w:hAnsi="Arial Narrow" w:cs="Roboto Condensed"/>
        <w:color w:val="A6A6A6"/>
        <w:sz w:val="24"/>
      </w:rPr>
      <w:t>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919FC" w14:textId="77777777" w:rsidR="007D20E2" w:rsidRDefault="007D20E2" w:rsidP="00F3463D">
      <w:pPr>
        <w:spacing w:line="240" w:lineRule="auto"/>
      </w:pPr>
      <w:r>
        <w:separator/>
      </w:r>
    </w:p>
  </w:footnote>
  <w:footnote w:type="continuationSeparator" w:id="0">
    <w:p w14:paraId="31E62714" w14:textId="77777777" w:rsidR="007D20E2" w:rsidRDefault="007D20E2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3670211">
    <w:abstractNumId w:val="0"/>
  </w:num>
  <w:num w:numId="2" w16cid:durableId="403140285">
    <w:abstractNumId w:val="2"/>
  </w:num>
  <w:num w:numId="3" w16cid:durableId="24538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75D0D"/>
    <w:rsid w:val="00101FBF"/>
    <w:rsid w:val="00123A5C"/>
    <w:rsid w:val="0018212F"/>
    <w:rsid w:val="00197968"/>
    <w:rsid w:val="001E3C2E"/>
    <w:rsid w:val="0021009B"/>
    <w:rsid w:val="002C5FCE"/>
    <w:rsid w:val="00301D7B"/>
    <w:rsid w:val="00341D54"/>
    <w:rsid w:val="003F03CA"/>
    <w:rsid w:val="003F254C"/>
    <w:rsid w:val="00443DBC"/>
    <w:rsid w:val="004678AC"/>
    <w:rsid w:val="00473FA7"/>
    <w:rsid w:val="004A5D08"/>
    <w:rsid w:val="0053690F"/>
    <w:rsid w:val="005A6D66"/>
    <w:rsid w:val="00661263"/>
    <w:rsid w:val="00695D04"/>
    <w:rsid w:val="00701E3D"/>
    <w:rsid w:val="0073730C"/>
    <w:rsid w:val="0076749D"/>
    <w:rsid w:val="00790A09"/>
    <w:rsid w:val="007D20E2"/>
    <w:rsid w:val="007F3D8D"/>
    <w:rsid w:val="00814974"/>
    <w:rsid w:val="008727B1"/>
    <w:rsid w:val="008C1DFD"/>
    <w:rsid w:val="008F74BF"/>
    <w:rsid w:val="00922B64"/>
    <w:rsid w:val="0093568C"/>
    <w:rsid w:val="00977F4D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458A"/>
    <w:rsid w:val="00C0343B"/>
    <w:rsid w:val="00C60CDF"/>
    <w:rsid w:val="00CF44E6"/>
    <w:rsid w:val="00D115C4"/>
    <w:rsid w:val="00D4146A"/>
    <w:rsid w:val="00D45E69"/>
    <w:rsid w:val="00D76A11"/>
    <w:rsid w:val="00E6107D"/>
    <w:rsid w:val="00E70155"/>
    <w:rsid w:val="00EA5C79"/>
    <w:rsid w:val="00EC70FA"/>
    <w:rsid w:val="00F3463D"/>
    <w:rsid w:val="00F52042"/>
    <w:rsid w:val="00F95E58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62B58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etinvoice.co/free-invoice-templates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getinvoice.co/free-invoice-templa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14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hadi amin</cp:lastModifiedBy>
  <cp:revision>10</cp:revision>
  <cp:lastPrinted>2007-04-30T15:10:00Z</cp:lastPrinted>
  <dcterms:created xsi:type="dcterms:W3CDTF">2019-05-15T21:24:00Z</dcterms:created>
  <dcterms:modified xsi:type="dcterms:W3CDTF">2025-09-03T07:23:00Z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